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E687F0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3E940CC" w14:textId="626B8F2D" w:rsidR="00692703" w:rsidRPr="00CF1A49" w:rsidRDefault="00190C5A" w:rsidP="00913946">
            <w:pPr>
              <w:pStyle w:val="Title"/>
            </w:pPr>
            <w:r>
              <w:t>Alex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Metzger</w:t>
            </w:r>
          </w:p>
          <w:p w14:paraId="62D795FE" w14:textId="2EBF7637" w:rsidR="00497787" w:rsidRPr="00CF1A49" w:rsidRDefault="00497787" w:rsidP="00497787">
            <w:pPr>
              <w:pStyle w:val="ContactInfo"/>
              <w:contextualSpacing w:val="0"/>
            </w:pPr>
            <w:r>
              <w:t xml:space="preserve">6216 </w:t>
            </w:r>
            <w:proofErr w:type="spellStart"/>
            <w:r>
              <w:t>Lazo</w:t>
            </w:r>
            <w:proofErr w:type="spellEnd"/>
            <w:r>
              <w:t xml:space="preserve"> del Norte Las Cruces NM, 88011</w:t>
            </w:r>
          </w:p>
          <w:p w14:paraId="6E65472D" w14:textId="769AFE03" w:rsidR="00692703" w:rsidRPr="00CF1A49" w:rsidRDefault="00B80249" w:rsidP="00913946">
            <w:pPr>
              <w:pStyle w:val="ContactInfoEmphasis"/>
              <w:contextualSpacing w:val="0"/>
            </w:pPr>
            <w:r>
              <w:t>ametzger08</w:t>
            </w:r>
            <w:r w:rsidR="00190C5A">
              <w:t>@</w:t>
            </w:r>
            <w:r>
              <w:t>gmail</w:t>
            </w:r>
            <w:r w:rsidR="00190C5A">
              <w:t>.com</w:t>
            </w:r>
            <w:r w:rsidR="00692703" w:rsidRPr="00CF1A49">
              <w:t xml:space="preserve"> </w:t>
            </w:r>
            <w:r w:rsidR="009418DD" w:rsidRPr="001F579A">
              <w:t>•</w:t>
            </w:r>
            <w:r w:rsidR="009418DD">
              <w:t xml:space="preserve"> https://github.com/Metameg</w:t>
            </w:r>
          </w:p>
        </w:tc>
      </w:tr>
      <w:tr w:rsidR="005579C9" w:rsidRPr="00CF1A49" w14:paraId="16299CC3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9DF4A13" w14:textId="77777777" w:rsidR="005579C9" w:rsidRDefault="005579C9" w:rsidP="005579C9"/>
        </w:tc>
      </w:tr>
    </w:tbl>
    <w:p w14:paraId="2CD029A3" w14:textId="35C409BC" w:rsidR="005579C9" w:rsidRPr="00497787" w:rsidRDefault="005579C9" w:rsidP="00156CBA">
      <w:pPr>
        <w:pStyle w:val="Header"/>
        <w:rPr>
          <w:rFonts w:cstheme="minorHAnsi"/>
          <w:sz w:val="22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62882136" w14:textId="77777777" w:rsidTr="00BB7E51">
        <w:trPr>
          <w:trHeight w:val="8914"/>
        </w:trPr>
        <w:tc>
          <w:tcPr>
            <w:tcW w:w="9290" w:type="dxa"/>
          </w:tcPr>
          <w:p w14:paraId="48DA162D" w14:textId="77777777" w:rsidR="005579C9" w:rsidRDefault="005579C9" w:rsidP="005579C9">
            <w:pPr>
              <w:pStyle w:val="Header"/>
            </w:pPr>
          </w:p>
          <w:p w14:paraId="71918C85" w14:textId="58A8C65F" w:rsidR="005579C9" w:rsidRPr="005579C9" w:rsidRDefault="005579C9" w:rsidP="00BB7E51">
            <w:pPr>
              <w:pStyle w:val="Heading2"/>
            </w:pPr>
            <w:r w:rsidRPr="005579C9">
              <w:t xml:space="preserve">Dear </w:t>
            </w:r>
            <w:r w:rsidR="00190C5A">
              <w:t>Human Resources</w:t>
            </w:r>
            <w:r w:rsidRPr="005579C9">
              <w:t>,</w:t>
            </w:r>
          </w:p>
          <w:p w14:paraId="77C8B1CA" w14:textId="77777777" w:rsidR="005579C9" w:rsidRPr="00CF1A49" w:rsidRDefault="005579C9" w:rsidP="005579C9">
            <w:pPr>
              <w:pStyle w:val="Header"/>
            </w:pPr>
          </w:p>
          <w:p w14:paraId="69598CBD" w14:textId="491F0BBA" w:rsidR="005579C9" w:rsidRPr="00055CE3" w:rsidRDefault="00190C5A" w:rsidP="005579C9">
            <w:pPr>
              <w:rPr>
                <w:szCs w:val="24"/>
              </w:rPr>
            </w:pPr>
            <w:r w:rsidRPr="00055CE3">
              <w:rPr>
                <w:szCs w:val="24"/>
              </w:rPr>
              <w:t xml:space="preserve">I wanted to express my interest </w:t>
            </w:r>
            <w:r w:rsidR="00156CBA">
              <w:rPr>
                <w:szCs w:val="24"/>
              </w:rPr>
              <w:t xml:space="preserve">in the </w:t>
            </w:r>
            <w:r w:rsidR="007B5598">
              <w:rPr>
                <w:szCs w:val="24"/>
              </w:rPr>
              <w:t>Technology Development Program</w:t>
            </w:r>
            <w:r w:rsidR="00156CBA">
              <w:rPr>
                <w:szCs w:val="24"/>
              </w:rPr>
              <w:t xml:space="preserve"> with </w:t>
            </w:r>
            <w:r w:rsidR="007B5598">
              <w:rPr>
                <w:szCs w:val="24"/>
              </w:rPr>
              <w:t>MT&amp;T Bank</w:t>
            </w:r>
            <w:r w:rsidR="00497787">
              <w:rPr>
                <w:szCs w:val="24"/>
              </w:rPr>
              <w:t>.</w:t>
            </w:r>
            <w:r w:rsidRPr="00055CE3">
              <w:rPr>
                <w:szCs w:val="24"/>
              </w:rPr>
              <w:t xml:space="preserve"> I </w:t>
            </w:r>
            <w:r w:rsidR="003D2AA9">
              <w:rPr>
                <w:szCs w:val="24"/>
              </w:rPr>
              <w:t xml:space="preserve">initially came across this position </w:t>
            </w:r>
            <w:r w:rsidR="007B5598">
              <w:rPr>
                <w:szCs w:val="24"/>
              </w:rPr>
              <w:t>when a recruiter reached out to me on Handshake</w:t>
            </w:r>
            <w:r w:rsidR="003D2AA9">
              <w:rPr>
                <w:szCs w:val="24"/>
              </w:rPr>
              <w:t>.</w:t>
            </w:r>
            <w:r w:rsidR="007B5598">
              <w:rPr>
                <w:szCs w:val="24"/>
              </w:rPr>
              <w:t xml:space="preserve"> After reviewing the details of this program, I believe this opportunity is a great chance to help develop my skillset and career in an area that I am interested in. </w:t>
            </w:r>
            <w:r w:rsidR="003D2AA9">
              <w:rPr>
                <w:szCs w:val="24"/>
              </w:rPr>
              <w:t xml:space="preserve"> </w:t>
            </w:r>
          </w:p>
          <w:p w14:paraId="2BC5E0EB" w14:textId="61524FA4" w:rsidR="00190C5A" w:rsidRPr="00055CE3" w:rsidRDefault="00190C5A" w:rsidP="005579C9">
            <w:pPr>
              <w:rPr>
                <w:szCs w:val="24"/>
              </w:rPr>
            </w:pPr>
          </w:p>
          <w:p w14:paraId="2DC6303A" w14:textId="198C6DD4" w:rsidR="00190C5A" w:rsidRPr="00055CE3" w:rsidRDefault="00190C5A" w:rsidP="005579C9">
            <w:pPr>
              <w:rPr>
                <w:szCs w:val="24"/>
              </w:rPr>
            </w:pPr>
            <w:r w:rsidRPr="00055CE3">
              <w:rPr>
                <w:szCs w:val="24"/>
              </w:rPr>
              <w:t xml:space="preserve">I </w:t>
            </w:r>
            <w:r w:rsidR="00CD35DC">
              <w:rPr>
                <w:szCs w:val="24"/>
              </w:rPr>
              <w:t xml:space="preserve">am currently pursuing a </w:t>
            </w:r>
            <w:r w:rsidR="00E62727">
              <w:rPr>
                <w:szCs w:val="24"/>
              </w:rPr>
              <w:t xml:space="preserve">bachelor’s degree in </w:t>
            </w:r>
            <w:r w:rsidR="008F67F9">
              <w:rPr>
                <w:szCs w:val="24"/>
              </w:rPr>
              <w:t>C</w:t>
            </w:r>
            <w:r w:rsidR="00E62727">
              <w:rPr>
                <w:szCs w:val="24"/>
              </w:rPr>
              <w:t xml:space="preserve">omputer </w:t>
            </w:r>
            <w:r w:rsidR="008F67F9">
              <w:rPr>
                <w:szCs w:val="24"/>
              </w:rPr>
              <w:t>S</w:t>
            </w:r>
            <w:r w:rsidR="00E62727">
              <w:rPr>
                <w:szCs w:val="24"/>
              </w:rPr>
              <w:t>cience</w:t>
            </w:r>
            <w:r w:rsidR="00CD35DC">
              <w:rPr>
                <w:szCs w:val="24"/>
              </w:rPr>
              <w:t xml:space="preserve"> at Southern New Hampshire University</w:t>
            </w:r>
            <w:r w:rsidR="008F67F9">
              <w:rPr>
                <w:szCs w:val="24"/>
              </w:rPr>
              <w:t xml:space="preserve"> and am due to graduate in April 2023</w:t>
            </w:r>
            <w:r w:rsidR="00CD35DC">
              <w:rPr>
                <w:szCs w:val="24"/>
              </w:rPr>
              <w:t>. I</w:t>
            </w:r>
            <w:r w:rsidR="008F67F9">
              <w:rPr>
                <w:szCs w:val="24"/>
              </w:rPr>
              <w:t xml:space="preserve"> have a strong work ethic and share a deep interest in programming and software development</w:t>
            </w:r>
            <w:r w:rsidR="00CD35DC">
              <w:rPr>
                <w:szCs w:val="24"/>
              </w:rPr>
              <w:t xml:space="preserve">. I have spent much of </w:t>
            </w:r>
            <w:r w:rsidR="00C37F05">
              <w:rPr>
                <w:szCs w:val="24"/>
              </w:rPr>
              <w:t xml:space="preserve">my </w:t>
            </w:r>
            <w:r w:rsidR="00CD35DC">
              <w:rPr>
                <w:szCs w:val="24"/>
              </w:rPr>
              <w:t xml:space="preserve">time </w:t>
            </w:r>
            <w:r w:rsidR="008F67F9">
              <w:rPr>
                <w:szCs w:val="24"/>
              </w:rPr>
              <w:t xml:space="preserve">outside of my classes </w:t>
            </w:r>
            <w:r w:rsidR="00CD35DC">
              <w:rPr>
                <w:szCs w:val="24"/>
              </w:rPr>
              <w:t xml:space="preserve">self-learning </w:t>
            </w:r>
            <w:r w:rsidR="008F67F9">
              <w:rPr>
                <w:szCs w:val="24"/>
              </w:rPr>
              <w:t xml:space="preserve">different coding </w:t>
            </w:r>
            <w:r w:rsidR="00CD35DC">
              <w:rPr>
                <w:szCs w:val="24"/>
              </w:rPr>
              <w:t>languages</w:t>
            </w:r>
            <w:r w:rsidR="003D2AA9">
              <w:rPr>
                <w:szCs w:val="24"/>
              </w:rPr>
              <w:t xml:space="preserve"> including front-end languages such as JavaScript, HTML, CSS</w:t>
            </w:r>
            <w:r w:rsidR="00CD35DC">
              <w:rPr>
                <w:szCs w:val="24"/>
              </w:rPr>
              <w:t>.</w:t>
            </w:r>
            <w:r w:rsidR="003D2AA9">
              <w:rPr>
                <w:szCs w:val="24"/>
              </w:rPr>
              <w:t xml:space="preserve"> </w:t>
            </w:r>
            <w:r w:rsidR="004F39E9">
              <w:rPr>
                <w:szCs w:val="24"/>
              </w:rPr>
              <w:t xml:space="preserve">I have spent time learning how to create websites using these languages and plan to continue developing these skills for the foreseeable future. Additionally, </w:t>
            </w:r>
            <w:r w:rsidR="003D2AA9">
              <w:rPr>
                <w:szCs w:val="24"/>
              </w:rPr>
              <w:t>I have</w:t>
            </w:r>
            <w:r w:rsidR="008F67F9">
              <w:rPr>
                <w:szCs w:val="24"/>
              </w:rPr>
              <w:t xml:space="preserve"> experience writing code</w:t>
            </w:r>
            <w:r w:rsidR="00C941B4">
              <w:rPr>
                <w:szCs w:val="24"/>
              </w:rPr>
              <w:t xml:space="preserve"> and creating projects</w:t>
            </w:r>
            <w:r w:rsidR="008F67F9">
              <w:rPr>
                <w:szCs w:val="24"/>
              </w:rPr>
              <w:t xml:space="preserve"> in object-oriented languages such as Java, C++, and Python</w:t>
            </w:r>
            <w:r w:rsidR="00C37F05">
              <w:rPr>
                <w:szCs w:val="24"/>
              </w:rPr>
              <w:t>.</w:t>
            </w:r>
            <w:r w:rsidR="003D2AA9">
              <w:rPr>
                <w:szCs w:val="24"/>
              </w:rPr>
              <w:t xml:space="preserve"> </w:t>
            </w:r>
            <w:proofErr w:type="gramStart"/>
            <w:r w:rsidR="00010BDA">
              <w:rPr>
                <w:szCs w:val="24"/>
              </w:rPr>
              <w:t>All of</w:t>
            </w:r>
            <w:proofErr w:type="gramEnd"/>
            <w:r w:rsidR="00010BDA">
              <w:rPr>
                <w:szCs w:val="24"/>
              </w:rPr>
              <w:t xml:space="preserve"> </w:t>
            </w:r>
            <w:r w:rsidR="00156CBA">
              <w:rPr>
                <w:szCs w:val="24"/>
              </w:rPr>
              <w:t xml:space="preserve">the code to </w:t>
            </w:r>
            <w:r w:rsidR="00010BDA">
              <w:rPr>
                <w:szCs w:val="24"/>
              </w:rPr>
              <w:t>my projects can be viewed on my GitHub page</w:t>
            </w:r>
            <w:r w:rsidR="00CD35DC">
              <w:rPr>
                <w:szCs w:val="24"/>
              </w:rPr>
              <w:t xml:space="preserve"> </w:t>
            </w:r>
            <w:r w:rsidR="00010BDA">
              <w:rPr>
                <w:szCs w:val="24"/>
              </w:rPr>
              <w:t>at https://github.com/Metameg.</w:t>
            </w:r>
          </w:p>
          <w:p w14:paraId="083806DA" w14:textId="6CF0F277" w:rsidR="00190C5A" w:rsidRPr="00055CE3" w:rsidRDefault="00190C5A" w:rsidP="005579C9">
            <w:pPr>
              <w:rPr>
                <w:szCs w:val="24"/>
              </w:rPr>
            </w:pPr>
          </w:p>
          <w:p w14:paraId="03D7B371" w14:textId="438C0E1E" w:rsidR="00190C5A" w:rsidRPr="00055CE3" w:rsidRDefault="00190C5A" w:rsidP="005579C9">
            <w:pPr>
              <w:rPr>
                <w:szCs w:val="24"/>
              </w:rPr>
            </w:pPr>
            <w:r w:rsidRPr="00055CE3">
              <w:rPr>
                <w:szCs w:val="24"/>
              </w:rPr>
              <w:t>I would very much like to discuss opportunities with</w:t>
            </w:r>
            <w:r w:rsidR="004F39E9">
              <w:rPr>
                <w:szCs w:val="24"/>
              </w:rPr>
              <w:t xml:space="preserve"> </w:t>
            </w:r>
            <w:r w:rsidR="00935FD8">
              <w:rPr>
                <w:szCs w:val="24"/>
              </w:rPr>
              <w:t>MT&amp;T Bank</w:t>
            </w:r>
            <w:r w:rsidRPr="00055CE3">
              <w:rPr>
                <w:szCs w:val="24"/>
              </w:rPr>
              <w:t xml:space="preserve">. To schedule an interview, please call me at </w:t>
            </w:r>
            <w:r w:rsidR="00D01806">
              <w:rPr>
                <w:szCs w:val="24"/>
              </w:rPr>
              <w:t>575-805-9738</w:t>
            </w:r>
            <w:r w:rsidRPr="00055CE3">
              <w:rPr>
                <w:szCs w:val="24"/>
              </w:rPr>
              <w:t xml:space="preserve"> or email me at </w:t>
            </w:r>
            <w:r w:rsidR="004F39E9">
              <w:t>ametzger08@gmail.com.</w:t>
            </w:r>
            <w:r w:rsidR="00E62727">
              <w:rPr>
                <w:szCs w:val="24"/>
              </w:rPr>
              <w:t xml:space="preserve"> I can be reached </w:t>
            </w:r>
            <w:r w:rsidR="00371DCB">
              <w:rPr>
                <w:szCs w:val="24"/>
              </w:rPr>
              <w:t>anytime</w:t>
            </w:r>
            <w:r w:rsidR="00C37F05">
              <w:rPr>
                <w:szCs w:val="24"/>
              </w:rPr>
              <w:t xml:space="preserve"> </w:t>
            </w:r>
            <w:r w:rsidR="00313250">
              <w:rPr>
                <w:szCs w:val="24"/>
              </w:rPr>
              <w:t>on</w:t>
            </w:r>
            <w:r w:rsidR="00C37F05">
              <w:rPr>
                <w:szCs w:val="24"/>
              </w:rPr>
              <w:t xml:space="preserve"> </w:t>
            </w:r>
            <w:r w:rsidR="00313250">
              <w:rPr>
                <w:szCs w:val="24"/>
              </w:rPr>
              <w:t>weekdays,</w:t>
            </w:r>
            <w:r w:rsidR="00371DCB">
              <w:rPr>
                <w:szCs w:val="24"/>
              </w:rPr>
              <w:t xml:space="preserve"> and</w:t>
            </w:r>
            <w:r w:rsidR="00055CE3" w:rsidRPr="00055CE3">
              <w:rPr>
                <w:szCs w:val="24"/>
              </w:rPr>
              <w:t xml:space="preserve"> you can always leave a voice message </w:t>
            </w:r>
            <w:r w:rsidR="00371DCB">
              <w:rPr>
                <w:szCs w:val="24"/>
              </w:rPr>
              <w:t>if I don’t answer</w:t>
            </w:r>
            <w:r w:rsidR="00C6284B">
              <w:rPr>
                <w:szCs w:val="24"/>
              </w:rPr>
              <w:t>,</w:t>
            </w:r>
            <w:r w:rsidR="00371DCB">
              <w:rPr>
                <w:szCs w:val="24"/>
              </w:rPr>
              <w:t xml:space="preserve"> </w:t>
            </w:r>
            <w:r w:rsidR="00055CE3" w:rsidRPr="00055CE3">
              <w:rPr>
                <w:szCs w:val="24"/>
              </w:rPr>
              <w:t>and I will return your call.</w:t>
            </w:r>
          </w:p>
          <w:p w14:paraId="0C8F1B60" w14:textId="6919E353" w:rsidR="00055CE3" w:rsidRPr="00055CE3" w:rsidRDefault="00055CE3" w:rsidP="005579C9">
            <w:pPr>
              <w:rPr>
                <w:szCs w:val="24"/>
              </w:rPr>
            </w:pPr>
          </w:p>
          <w:p w14:paraId="2132E2DC" w14:textId="133A2AB7" w:rsidR="00055CE3" w:rsidRPr="00055CE3" w:rsidRDefault="00055CE3" w:rsidP="005579C9">
            <w:pPr>
              <w:rPr>
                <w:szCs w:val="24"/>
              </w:rPr>
            </w:pPr>
            <w:r w:rsidRPr="00055CE3">
              <w:rPr>
                <w:szCs w:val="24"/>
              </w:rPr>
              <w:t>Thank you for taking the time to review my resume. I look forward to talking with you.</w:t>
            </w:r>
            <w:r w:rsidR="008F374E">
              <w:rPr>
                <w:szCs w:val="24"/>
              </w:rPr>
              <w:t xml:space="preserve"> </w:t>
            </w:r>
          </w:p>
          <w:p w14:paraId="34ADEFC1" w14:textId="77777777" w:rsidR="005579C9" w:rsidRPr="00055CE3" w:rsidRDefault="005579C9" w:rsidP="005579C9">
            <w:pPr>
              <w:rPr>
                <w:szCs w:val="24"/>
              </w:rPr>
            </w:pPr>
          </w:p>
          <w:p w14:paraId="1C3A90A3" w14:textId="3326E6C8" w:rsidR="005579C9" w:rsidRPr="00055CE3" w:rsidRDefault="00055CE3" w:rsidP="00055CE3">
            <w:pPr>
              <w:rPr>
                <w:szCs w:val="24"/>
              </w:rPr>
            </w:pPr>
            <w:r w:rsidRPr="00055CE3">
              <w:rPr>
                <w:szCs w:val="24"/>
              </w:rPr>
              <w:t>Sincerely,</w:t>
            </w:r>
          </w:p>
          <w:p w14:paraId="0DCB7A5C" w14:textId="77777777" w:rsidR="005579C9" w:rsidRPr="00055CE3" w:rsidRDefault="005579C9" w:rsidP="005579C9">
            <w:pPr>
              <w:rPr>
                <w:szCs w:val="24"/>
              </w:rPr>
            </w:pPr>
          </w:p>
          <w:p w14:paraId="5221D74A" w14:textId="1C747830" w:rsidR="005579C9" w:rsidRPr="00055CE3" w:rsidRDefault="00055CE3" w:rsidP="005579C9">
            <w:pPr>
              <w:rPr>
                <w:szCs w:val="24"/>
              </w:rPr>
            </w:pPr>
            <w:r w:rsidRPr="00055CE3">
              <w:rPr>
                <w:szCs w:val="24"/>
              </w:rPr>
              <w:t>Alex Metzger</w:t>
            </w:r>
          </w:p>
          <w:p w14:paraId="774D10BD" w14:textId="4DA19365" w:rsidR="005579C9" w:rsidRPr="00CF1A49" w:rsidRDefault="005579C9" w:rsidP="005579C9"/>
        </w:tc>
      </w:tr>
    </w:tbl>
    <w:p w14:paraId="1B6F0CE1" w14:textId="47946869" w:rsidR="00B51D1B" w:rsidRDefault="00B51D1B" w:rsidP="005579C9"/>
    <w:p w14:paraId="23764D20" w14:textId="0C799B52" w:rsidR="00AE3EAD" w:rsidRDefault="00AE3EAD" w:rsidP="005579C9"/>
    <w:p w14:paraId="30485256" w14:textId="618B73E6" w:rsidR="00AE3EAD" w:rsidRDefault="00AE3EAD" w:rsidP="005579C9"/>
    <w:p w14:paraId="3CDCCD15" w14:textId="77777777" w:rsidR="00AE3EAD" w:rsidRPr="000C41C0" w:rsidRDefault="00AE3EAD" w:rsidP="00AE3EAD">
      <w:pPr>
        <w:tabs>
          <w:tab w:val="left" w:pos="1920"/>
        </w:tabs>
        <w:rPr>
          <w:sz w:val="2"/>
          <w:szCs w:val="2"/>
        </w:rPr>
      </w:pPr>
    </w:p>
    <w:p w14:paraId="456E131A" w14:textId="53CA7ABA" w:rsidR="00AE3EAD" w:rsidRDefault="00AE3EAD" w:rsidP="005579C9"/>
    <w:p w14:paraId="19D3244A" w14:textId="5423E1E1" w:rsidR="00071521" w:rsidRDefault="00071521" w:rsidP="005579C9"/>
    <w:tbl>
      <w:tblPr>
        <w:tblStyle w:val="TableGrid"/>
        <w:tblpPr w:leftFromText="180" w:rightFromText="180" w:horzAnchor="margin" w:tblpY="-450"/>
        <w:tblW w:w="530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929"/>
      </w:tblGrid>
      <w:tr w:rsidR="00071521" w:rsidRPr="00CF1A49" w14:paraId="29620257" w14:textId="77777777" w:rsidTr="00A27B40">
        <w:trPr>
          <w:trHeight w:hRule="exact" w:val="1080"/>
        </w:trPr>
        <w:tc>
          <w:tcPr>
            <w:tcW w:w="11457" w:type="dxa"/>
            <w:tcMar>
              <w:top w:w="0" w:type="dxa"/>
              <w:bottom w:w="0" w:type="dxa"/>
            </w:tcMar>
          </w:tcPr>
          <w:p w14:paraId="4D58E21E" w14:textId="77777777" w:rsidR="00071521" w:rsidRPr="00C2377E" w:rsidRDefault="00071521" w:rsidP="00A27B40">
            <w:pPr>
              <w:pStyle w:val="Title"/>
              <w:rPr>
                <w:sz w:val="40"/>
                <w:szCs w:val="40"/>
              </w:rPr>
            </w:pPr>
            <w:r w:rsidRPr="00C2377E">
              <w:rPr>
                <w:sz w:val="40"/>
                <w:szCs w:val="40"/>
              </w:rPr>
              <w:lastRenderedPageBreak/>
              <w:t>Alex Metzger</w:t>
            </w:r>
          </w:p>
          <w:p w14:paraId="65E77F06" w14:textId="77777777" w:rsidR="00071521" w:rsidRPr="00CF1A49" w:rsidRDefault="00071521" w:rsidP="00A27B40">
            <w:pPr>
              <w:pStyle w:val="ContactInfo"/>
              <w:contextualSpacing w:val="0"/>
            </w:pPr>
            <w:r>
              <w:t xml:space="preserve">6216 </w:t>
            </w:r>
            <w:proofErr w:type="spellStart"/>
            <w:r>
              <w:t>Lazo</w:t>
            </w:r>
            <w:proofErr w:type="spellEnd"/>
            <w:r>
              <w:t xml:space="preserve"> del Norte</w:t>
            </w:r>
            <w:r w:rsidRPr="00CF1A49">
              <w:t xml:space="preserve"> </w:t>
            </w:r>
            <w:r>
              <w:t>Las Cruces NM, 88011 575-805-9738</w:t>
            </w:r>
          </w:p>
          <w:p w14:paraId="7D00F91F" w14:textId="77777777" w:rsidR="00071521" w:rsidRPr="0039456F" w:rsidRDefault="00071521" w:rsidP="00A27B40">
            <w:pPr>
              <w:pStyle w:val="ContactInfoEmphasis"/>
              <w:contextualSpacing w:val="0"/>
            </w:pPr>
            <w:proofErr w:type="gramStart"/>
            <w:r>
              <w:t>ametzger08@gmail.com</w:t>
            </w:r>
            <w:r w:rsidRPr="00CF1A49">
              <w:t xml:space="preserve"> </w:t>
            </w:r>
            <w:r>
              <w:t xml:space="preserve"> </w:t>
            </w:r>
            <w:r w:rsidRPr="001F579A">
              <w:t>•</w:t>
            </w:r>
            <w:proofErr w:type="gramEnd"/>
            <w:r>
              <w:t xml:space="preserve"> https://github.com/Metameg</w:t>
            </w:r>
          </w:p>
        </w:tc>
      </w:tr>
      <w:tr w:rsidR="00071521" w:rsidRPr="00CF1A49" w14:paraId="1E9FDE63" w14:textId="77777777" w:rsidTr="00A27B40">
        <w:trPr>
          <w:trHeight w:val="914"/>
        </w:trPr>
        <w:tc>
          <w:tcPr>
            <w:tcW w:w="11457" w:type="dxa"/>
            <w:tcMar>
              <w:top w:w="432" w:type="dxa"/>
            </w:tcMar>
          </w:tcPr>
          <w:p w14:paraId="3000829F" w14:textId="77777777" w:rsidR="00071521" w:rsidRPr="00CF1A49" w:rsidRDefault="00071521" w:rsidP="00A27B40">
            <w:pPr>
              <w:contextualSpacing w:val="0"/>
            </w:pPr>
            <w:r>
              <w:t xml:space="preserve">I am a motivated individual that is eager to begin a new career in software development and begin gaining vital experience in the industry of tech. I began learning to program at the age of 15 and have been pushing myself to learn more ever since. </w:t>
            </w:r>
          </w:p>
        </w:tc>
      </w:tr>
    </w:tbl>
    <w:p w14:paraId="76234085" w14:textId="77777777" w:rsidR="00071521" w:rsidRPr="00CF1A49" w:rsidRDefault="00000000" w:rsidP="00071521">
      <w:pPr>
        <w:pStyle w:val="Heading1"/>
        <w:spacing w:before="0"/>
      </w:pPr>
      <w:sdt>
        <w:sdtPr>
          <w:alias w:val="Experience:"/>
          <w:tag w:val="Experience:"/>
          <w:id w:val="-1983300934"/>
          <w:placeholder>
            <w:docPart w:val="3A8BCD1DBA214658BAC9A9CC7DC54D10"/>
          </w:placeholder>
          <w:temporary/>
          <w:showingPlcHdr/>
          <w15:appearance w15:val="hidden"/>
        </w:sdtPr>
        <w:sdtContent>
          <w:r w:rsidR="00071521" w:rsidRPr="00C2377E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071521" w:rsidRPr="00CF1A49" w14:paraId="044013C5" w14:textId="77777777" w:rsidTr="00A27B40">
        <w:tc>
          <w:tcPr>
            <w:tcW w:w="9355" w:type="dxa"/>
          </w:tcPr>
          <w:p w14:paraId="416F363D" w14:textId="77777777" w:rsidR="00071521" w:rsidRPr="00CF1A49" w:rsidRDefault="00071521" w:rsidP="00A27B40">
            <w:pPr>
              <w:pStyle w:val="Heading3"/>
              <w:contextualSpacing w:val="0"/>
            </w:pPr>
            <w:r>
              <w:t>Feb 2019</w:t>
            </w:r>
            <w:r w:rsidRPr="00CF1A49">
              <w:t xml:space="preserve"> – </w:t>
            </w:r>
            <w:r>
              <w:t>DEC 2022</w:t>
            </w:r>
          </w:p>
          <w:p w14:paraId="628088D1" w14:textId="77777777" w:rsidR="00071521" w:rsidRPr="00CF1A49" w:rsidRDefault="00071521" w:rsidP="00A27B40">
            <w:pPr>
              <w:pStyle w:val="Heading2"/>
              <w:contextualSpacing w:val="0"/>
            </w:pPr>
            <w:r w:rsidRPr="00DB33E3">
              <w:rPr>
                <w:sz w:val="22"/>
                <w:szCs w:val="22"/>
              </w:rPr>
              <w:t>Freezer</w:t>
            </w:r>
            <w:r>
              <w:t xml:space="preserve"> </w:t>
            </w:r>
            <w:r w:rsidRPr="00DB33E3">
              <w:rPr>
                <w:sz w:val="22"/>
                <w:szCs w:val="22"/>
              </w:rPr>
              <w:t>orderfiller</w:t>
            </w:r>
            <w:r w:rsidRPr="00CF1A49">
              <w:t xml:space="preserve">, </w:t>
            </w:r>
            <w:r w:rsidRPr="00DB33E3">
              <w:rPr>
                <w:rStyle w:val="SubtleReference"/>
                <w:sz w:val="22"/>
                <w:szCs w:val="22"/>
              </w:rPr>
              <w:t>Walmart</w:t>
            </w:r>
          </w:p>
          <w:p w14:paraId="780D9EC7" w14:textId="77777777" w:rsidR="00071521" w:rsidRDefault="00071521" w:rsidP="00A27B40">
            <w:pPr>
              <w:pStyle w:val="ListParagraph"/>
              <w:numPr>
                <w:ilvl w:val="0"/>
                <w:numId w:val="14"/>
              </w:numPr>
            </w:pPr>
            <w:r>
              <w:t xml:space="preserve">Drive an electric pallet jack through an industrial sized freezer and build pallets based on customer’s </w:t>
            </w:r>
            <w:proofErr w:type="gramStart"/>
            <w:r>
              <w:t>orders</w:t>
            </w:r>
            <w:proofErr w:type="gramEnd"/>
          </w:p>
          <w:p w14:paraId="3D9124DD" w14:textId="77777777" w:rsidR="00071521" w:rsidRPr="00CF1A49" w:rsidRDefault="00071521" w:rsidP="00A27B40">
            <w:pPr>
              <w:pStyle w:val="ListParagraph"/>
              <w:numPr>
                <w:ilvl w:val="0"/>
                <w:numId w:val="14"/>
              </w:numPr>
            </w:pPr>
            <w:proofErr w:type="gramStart"/>
            <w:r>
              <w:t>One time</w:t>
            </w:r>
            <w:proofErr w:type="gramEnd"/>
            <w:r>
              <w:t xml:space="preserve"> employee of the month. </w:t>
            </w:r>
          </w:p>
        </w:tc>
      </w:tr>
      <w:tr w:rsidR="00071521" w:rsidRPr="00CF1A49" w14:paraId="2ECA2C3B" w14:textId="77777777" w:rsidTr="00A27B40">
        <w:tc>
          <w:tcPr>
            <w:tcW w:w="9355" w:type="dxa"/>
            <w:tcMar>
              <w:top w:w="216" w:type="dxa"/>
            </w:tcMar>
          </w:tcPr>
          <w:p w14:paraId="29432C1B" w14:textId="77777777" w:rsidR="00071521" w:rsidRPr="00CF1A49" w:rsidRDefault="00071521" w:rsidP="00A27B40">
            <w:pPr>
              <w:pStyle w:val="Heading3"/>
              <w:contextualSpacing w:val="0"/>
            </w:pPr>
            <w:r>
              <w:t>Oct 2018</w:t>
            </w:r>
            <w:r w:rsidRPr="00CF1A49">
              <w:t xml:space="preserve"> – </w:t>
            </w:r>
            <w:sdt>
              <w:sdtPr>
                <w:alias w:val="Enter date to for company 2: "/>
                <w:tag w:val="Enter date to for company 2: "/>
                <w:id w:val="925229790"/>
                <w:placeholder>
                  <w:docPart w:val="1E6D55C4C4AD43B0AE0AC3A8AF529B3F"/>
                </w:placeholder>
                <w:temporary/>
                <w:showingPlcHdr/>
                <w15:appearance w15:val="hidden"/>
              </w:sdtPr>
              <w:sdtContent>
                <w:r w:rsidRPr="00CF1A49">
                  <w:t>To</w:t>
                </w:r>
              </w:sdtContent>
            </w:sdt>
            <w:r>
              <w:t xml:space="preserve"> Jan 2019</w:t>
            </w:r>
          </w:p>
          <w:p w14:paraId="10FFE2DA" w14:textId="77777777" w:rsidR="00071521" w:rsidRPr="00CF1A49" w:rsidRDefault="00071521" w:rsidP="00A27B40">
            <w:pPr>
              <w:pStyle w:val="Heading2"/>
              <w:contextualSpacing w:val="0"/>
            </w:pPr>
            <w:r w:rsidRPr="00DB33E3">
              <w:rPr>
                <w:sz w:val="22"/>
                <w:szCs w:val="22"/>
              </w:rPr>
              <w:t>order picker</w:t>
            </w:r>
            <w:r w:rsidRPr="00CF1A49">
              <w:t xml:space="preserve">, </w:t>
            </w:r>
            <w:r w:rsidRPr="00DB33E3">
              <w:rPr>
                <w:rStyle w:val="SubtleReference"/>
                <w:sz w:val="22"/>
                <w:szCs w:val="22"/>
              </w:rPr>
              <w:t>Amazon</w:t>
            </w:r>
          </w:p>
          <w:p w14:paraId="43AE6CE8" w14:textId="77777777" w:rsidR="00071521" w:rsidRDefault="00071521" w:rsidP="00071521">
            <w:pPr>
              <w:pStyle w:val="ListParagraph"/>
              <w:numPr>
                <w:ilvl w:val="0"/>
                <w:numId w:val="15"/>
              </w:numPr>
            </w:pPr>
            <w:r>
              <w:t>Filled orders at Amazon fulfillment center based on customer orders.</w:t>
            </w:r>
          </w:p>
          <w:p w14:paraId="1594E477" w14:textId="77777777" w:rsidR="00071521" w:rsidRDefault="00071521" w:rsidP="00A27B40"/>
          <w:p w14:paraId="0C0D5717" w14:textId="77777777" w:rsidR="00071521" w:rsidRPr="00CF1A49" w:rsidRDefault="00071521" w:rsidP="00A27B40">
            <w:pPr>
              <w:pStyle w:val="Heading3"/>
              <w:contextualSpacing w:val="0"/>
            </w:pPr>
            <w:r>
              <w:t>Dec 2015</w:t>
            </w:r>
            <w:r w:rsidRPr="00CF1A49">
              <w:t xml:space="preserve"> – </w:t>
            </w:r>
            <w:sdt>
              <w:sdtPr>
                <w:alias w:val="Enter date to for company 2: "/>
                <w:tag w:val="Enter date to for company 2: "/>
                <w:id w:val="896943663"/>
                <w:placeholder>
                  <w:docPart w:val="03883D1BA0984E779C967D6E4FF6F845"/>
                </w:placeholder>
                <w:temporary/>
                <w:showingPlcHdr/>
                <w15:appearance w15:val="hidden"/>
              </w:sdtPr>
              <w:sdtContent>
                <w:r w:rsidRPr="00CF1A49">
                  <w:t>To</w:t>
                </w:r>
              </w:sdtContent>
            </w:sdt>
            <w:r>
              <w:t xml:space="preserve"> Jan 2016</w:t>
            </w:r>
          </w:p>
          <w:p w14:paraId="76D2C71F" w14:textId="77777777" w:rsidR="00071521" w:rsidRPr="00DB33E3" w:rsidRDefault="00071521" w:rsidP="00A27B40">
            <w:pPr>
              <w:pStyle w:val="Heading2"/>
              <w:contextualSpacing w:val="0"/>
              <w:rPr>
                <w:sz w:val="22"/>
                <w:szCs w:val="22"/>
              </w:rPr>
            </w:pPr>
            <w:r w:rsidRPr="00DB33E3">
              <w:rPr>
                <w:sz w:val="22"/>
                <w:szCs w:val="22"/>
              </w:rPr>
              <w:t xml:space="preserve">IT trainee, </w:t>
            </w:r>
            <w:r w:rsidRPr="00DB33E3">
              <w:rPr>
                <w:b w:val="0"/>
                <w:bCs/>
                <w:color w:val="595959" w:themeColor="text1" w:themeTint="A6"/>
                <w:sz w:val="22"/>
                <w:szCs w:val="22"/>
              </w:rPr>
              <w:t>ECS</w:t>
            </w:r>
          </w:p>
          <w:p w14:paraId="0F2DF231" w14:textId="77777777" w:rsidR="00071521" w:rsidRDefault="00071521" w:rsidP="00071521">
            <w:pPr>
              <w:pStyle w:val="ListParagraph"/>
              <w:numPr>
                <w:ilvl w:val="0"/>
                <w:numId w:val="15"/>
              </w:numPr>
            </w:pPr>
            <w:r>
              <w:t xml:space="preserve">Troubleshooted problems with the various types of software for the employee’s </w:t>
            </w:r>
          </w:p>
          <w:p w14:paraId="70B0F413" w14:textId="77777777" w:rsidR="00071521" w:rsidRDefault="00071521" w:rsidP="00071521">
            <w:pPr>
              <w:pStyle w:val="ListParagraph"/>
              <w:numPr>
                <w:ilvl w:val="0"/>
                <w:numId w:val="15"/>
              </w:numPr>
            </w:pPr>
            <w:r>
              <w:t xml:space="preserve">Installed software on employee </w:t>
            </w:r>
            <w:proofErr w:type="gramStart"/>
            <w:r>
              <w:t>PC’s</w:t>
            </w:r>
            <w:proofErr w:type="gramEnd"/>
            <w:r>
              <w:t xml:space="preserve"> </w:t>
            </w:r>
          </w:p>
          <w:p w14:paraId="4F907889" w14:textId="77777777" w:rsidR="00071521" w:rsidRDefault="00071521" w:rsidP="00071521">
            <w:pPr>
              <w:pStyle w:val="ListParagraph"/>
              <w:numPr>
                <w:ilvl w:val="0"/>
                <w:numId w:val="15"/>
              </w:numPr>
            </w:pPr>
            <w:r>
              <w:t xml:space="preserve">Troubleshooted networking issues for the office including problems with the server rack located in the </w:t>
            </w:r>
            <w:proofErr w:type="gramStart"/>
            <w:r>
              <w:t>office</w:t>
            </w:r>
            <w:proofErr w:type="gramEnd"/>
          </w:p>
          <w:p w14:paraId="746CEE84" w14:textId="77777777" w:rsidR="00071521" w:rsidRDefault="00071521" w:rsidP="00071521">
            <w:pPr>
              <w:pStyle w:val="ListParagraph"/>
              <w:numPr>
                <w:ilvl w:val="0"/>
                <w:numId w:val="15"/>
              </w:numPr>
            </w:pPr>
            <w:r>
              <w:t>Setup VoIP phones for the office</w:t>
            </w:r>
          </w:p>
          <w:p w14:paraId="12073A7D" w14:textId="77777777" w:rsidR="00071521" w:rsidRDefault="00071521" w:rsidP="00071521">
            <w:pPr>
              <w:pStyle w:val="ListParagraph"/>
              <w:numPr>
                <w:ilvl w:val="0"/>
                <w:numId w:val="15"/>
              </w:numPr>
            </w:pPr>
            <w:r>
              <w:t xml:space="preserve">Updated/maintained the network’s </w:t>
            </w:r>
            <w:proofErr w:type="gramStart"/>
            <w:r>
              <w:t>firewall</w:t>
            </w:r>
            <w:proofErr w:type="gramEnd"/>
          </w:p>
          <w:p w14:paraId="3A5B7CB1" w14:textId="77777777" w:rsidR="00071521" w:rsidRDefault="00071521" w:rsidP="00071521">
            <w:pPr>
              <w:pStyle w:val="ListParagraph"/>
              <w:numPr>
                <w:ilvl w:val="0"/>
                <w:numId w:val="15"/>
              </w:numPr>
            </w:pPr>
            <w:r>
              <w:t xml:space="preserve">Worked with Centricity software that was as the clinic’s medical record keeping </w:t>
            </w:r>
            <w:proofErr w:type="gramStart"/>
            <w:r>
              <w:t>software</w:t>
            </w:r>
            <w:proofErr w:type="gramEnd"/>
          </w:p>
          <w:p w14:paraId="62CB5D61" w14:textId="77777777" w:rsidR="00071521" w:rsidRDefault="00071521" w:rsidP="00A27B40"/>
        </w:tc>
      </w:tr>
    </w:tbl>
    <w:sdt>
      <w:sdtPr>
        <w:alias w:val="Education:"/>
        <w:tag w:val="Education:"/>
        <w:id w:val="-1908763273"/>
        <w:placeholder>
          <w:docPart w:val="21C78DAADA1D4E6FA3AA6BFB26081382"/>
        </w:placeholder>
        <w:temporary/>
        <w:showingPlcHdr/>
        <w15:appearance w15:val="hidden"/>
      </w:sdtPr>
      <w:sdtContent>
        <w:p w14:paraId="1D0F8CAE" w14:textId="77777777" w:rsidR="00071521" w:rsidRPr="00CF1A49" w:rsidRDefault="00071521" w:rsidP="00071521">
          <w:pPr>
            <w:pStyle w:val="Heading1"/>
          </w:pPr>
          <w:r w:rsidRPr="00C2377E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71521" w:rsidRPr="00CF1A49" w14:paraId="414FB926" w14:textId="77777777" w:rsidTr="00A27B40">
        <w:trPr>
          <w:trHeight w:val="648"/>
        </w:trPr>
        <w:tc>
          <w:tcPr>
            <w:tcW w:w="9355" w:type="dxa"/>
          </w:tcPr>
          <w:p w14:paraId="7894C05B" w14:textId="77777777" w:rsidR="00071521" w:rsidRPr="00CF1A49" w:rsidRDefault="00071521" w:rsidP="00A27B40">
            <w:pPr>
              <w:pStyle w:val="Heading3"/>
              <w:contextualSpacing w:val="0"/>
            </w:pPr>
            <w:r>
              <w:t>expected graduation date: May 2023</w:t>
            </w:r>
          </w:p>
          <w:p w14:paraId="7DA45865" w14:textId="77777777" w:rsidR="00071521" w:rsidRPr="00DB33E3" w:rsidRDefault="00071521" w:rsidP="00A27B40">
            <w:pPr>
              <w:pStyle w:val="Heading2"/>
              <w:contextualSpacing w:val="0"/>
              <w:rPr>
                <w:sz w:val="22"/>
                <w:szCs w:val="22"/>
              </w:rPr>
            </w:pPr>
            <w:r w:rsidRPr="00DB33E3">
              <w:rPr>
                <w:sz w:val="22"/>
                <w:szCs w:val="22"/>
              </w:rPr>
              <w:t xml:space="preserve">BS Computer science, </w:t>
            </w:r>
            <w:r w:rsidRPr="00DB33E3">
              <w:rPr>
                <w:rStyle w:val="SubtleReference"/>
                <w:sz w:val="22"/>
                <w:szCs w:val="22"/>
              </w:rPr>
              <w:t>southern new hampshire university online</w:t>
            </w:r>
          </w:p>
          <w:p w14:paraId="24E005EA" w14:textId="77777777" w:rsidR="00071521" w:rsidRPr="00CF1A49" w:rsidRDefault="00071521" w:rsidP="00A27B40">
            <w:pPr>
              <w:contextualSpacing w:val="0"/>
            </w:pPr>
            <w:r>
              <w:t>GPA: 3.68. Completed classes in Python and C++ as well as some higher-level classes in Java such as DSA.</w:t>
            </w:r>
          </w:p>
        </w:tc>
      </w:tr>
      <w:tr w:rsidR="00071521" w:rsidRPr="00CF1A49" w14:paraId="5802B093" w14:textId="77777777" w:rsidTr="00A27B40">
        <w:tc>
          <w:tcPr>
            <w:tcW w:w="9355" w:type="dxa"/>
            <w:tcMar>
              <w:top w:w="216" w:type="dxa"/>
            </w:tcMar>
          </w:tcPr>
          <w:p w14:paraId="2A7ECA29" w14:textId="77777777" w:rsidR="00071521" w:rsidRPr="00CF1A49" w:rsidRDefault="00071521" w:rsidP="00A27B40">
            <w:pPr>
              <w:pStyle w:val="Heading3"/>
              <w:contextualSpacing w:val="0"/>
            </w:pPr>
            <w:r>
              <w:t>2013 - 2016</w:t>
            </w:r>
          </w:p>
          <w:p w14:paraId="5D1E5B30" w14:textId="77777777" w:rsidR="00071521" w:rsidRPr="00DB33E3" w:rsidRDefault="00071521" w:rsidP="00A27B40">
            <w:pPr>
              <w:pStyle w:val="Heading2"/>
              <w:contextualSpacing w:val="0"/>
              <w:rPr>
                <w:sz w:val="22"/>
                <w:szCs w:val="22"/>
              </w:rPr>
            </w:pPr>
            <w:r w:rsidRPr="00DB33E3">
              <w:rPr>
                <w:sz w:val="22"/>
                <w:szCs w:val="22"/>
              </w:rPr>
              <w:t>Texas a&amp;M university</w:t>
            </w:r>
          </w:p>
          <w:p w14:paraId="709D2789" w14:textId="77777777" w:rsidR="00071521" w:rsidRDefault="00071521" w:rsidP="00A27B40">
            <w:r>
              <w:t>Completed 70 credits towards BS in Computer Engineering.</w:t>
            </w:r>
          </w:p>
        </w:tc>
      </w:tr>
    </w:tbl>
    <w:sdt>
      <w:sdtPr>
        <w:alias w:val="Skills:"/>
        <w:tag w:val="Skills:"/>
        <w:id w:val="-1392877668"/>
        <w:placeholder>
          <w:docPart w:val="A505E91A064444D0BCF525B029D7B597"/>
        </w:placeholder>
        <w:temporary/>
        <w:showingPlcHdr/>
        <w15:appearance w15:val="hidden"/>
      </w:sdtPr>
      <w:sdtContent>
        <w:p w14:paraId="7A3CD057" w14:textId="77777777" w:rsidR="00071521" w:rsidRPr="00CF1A49" w:rsidRDefault="00071521" w:rsidP="00071521">
          <w:pPr>
            <w:pStyle w:val="Heading1"/>
          </w:pPr>
          <w:r w:rsidRPr="00C2377E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25"/>
        <w:gridCol w:w="4735"/>
      </w:tblGrid>
      <w:tr w:rsidR="00071521" w:rsidRPr="006E1507" w14:paraId="5A014396" w14:textId="77777777" w:rsidTr="00A27B40">
        <w:tc>
          <w:tcPr>
            <w:tcW w:w="5400" w:type="dxa"/>
          </w:tcPr>
          <w:p w14:paraId="0A118AC0" w14:textId="77777777" w:rsidR="00071521" w:rsidRPr="006E1507" w:rsidRDefault="00071521" w:rsidP="00071521">
            <w:pPr>
              <w:pStyle w:val="ListBullet"/>
              <w:spacing w:before="0"/>
              <w:contextualSpacing w:val="0"/>
            </w:pPr>
            <w:r>
              <w:t xml:space="preserve">Experience with Python, Java, C++, HTML, CSS3, JavaScript </w:t>
            </w:r>
          </w:p>
          <w:p w14:paraId="5E04A604" w14:textId="77777777" w:rsidR="00071521" w:rsidRDefault="00071521" w:rsidP="00071521">
            <w:pPr>
              <w:pStyle w:val="ListBullet"/>
              <w:spacing w:before="0"/>
              <w:contextualSpacing w:val="0"/>
            </w:pPr>
            <w:r>
              <w:t>Experience with Windows and Linux operating systems</w:t>
            </w:r>
          </w:p>
          <w:p w14:paraId="7361BF1E" w14:textId="77777777" w:rsidR="00071521" w:rsidRDefault="00071521" w:rsidP="00071521">
            <w:pPr>
              <w:pStyle w:val="ListBullet"/>
              <w:spacing w:before="0"/>
            </w:pPr>
            <w:r>
              <w:t xml:space="preserve">Projects in many different areas including front-end web design, web scraping, scripting, game development, and GUI </w:t>
            </w:r>
            <w:proofErr w:type="gramStart"/>
            <w:r>
              <w:t>design</w:t>
            </w:r>
            <w:proofErr w:type="gramEnd"/>
          </w:p>
          <w:p w14:paraId="07EDCFAC" w14:textId="0415BB05" w:rsidR="00071521" w:rsidRDefault="00071521" w:rsidP="00071521">
            <w:pPr>
              <w:pStyle w:val="ListBullet"/>
              <w:spacing w:before="0"/>
              <w:contextualSpacing w:val="0"/>
            </w:pPr>
            <w:r>
              <w:t xml:space="preserve">Experience with MongoDB </w:t>
            </w:r>
            <w:r w:rsidR="00B42E34">
              <w:t>and MySQL</w:t>
            </w:r>
          </w:p>
          <w:p w14:paraId="4944B102" w14:textId="77777777" w:rsidR="00071521" w:rsidRPr="006E1507" w:rsidRDefault="00071521" w:rsidP="00A27B4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5400" w:type="dxa"/>
            <w:tcMar>
              <w:left w:w="360" w:type="dxa"/>
            </w:tcMar>
          </w:tcPr>
          <w:p w14:paraId="6B47640E" w14:textId="77777777" w:rsidR="00071521" w:rsidRDefault="00071521" w:rsidP="00071521">
            <w:pPr>
              <w:pStyle w:val="ListBullet"/>
              <w:spacing w:before="0"/>
              <w:contextualSpacing w:val="0"/>
            </w:pPr>
            <w:r>
              <w:t xml:space="preserve">Comfortable navigating in different shells including both Linux Bash and Windows command </w:t>
            </w:r>
            <w:proofErr w:type="gramStart"/>
            <w:r>
              <w:t>shell</w:t>
            </w:r>
            <w:proofErr w:type="gramEnd"/>
          </w:p>
          <w:p w14:paraId="2CD64E1F" w14:textId="77777777" w:rsidR="00071521" w:rsidRDefault="00071521" w:rsidP="00071521">
            <w:pPr>
              <w:pStyle w:val="ListBullet"/>
              <w:spacing w:before="0"/>
              <w:contextualSpacing w:val="0"/>
            </w:pPr>
            <w:r>
              <w:t>Strong critical thinking and math-based skills</w:t>
            </w:r>
          </w:p>
          <w:p w14:paraId="347FB76E" w14:textId="77777777" w:rsidR="00071521" w:rsidRDefault="00071521" w:rsidP="00071521">
            <w:pPr>
              <w:pStyle w:val="ListBullet"/>
              <w:spacing w:before="0"/>
              <w:contextualSpacing w:val="0"/>
            </w:pPr>
            <w:r>
              <w:t>Excellent communication skills</w:t>
            </w:r>
          </w:p>
          <w:p w14:paraId="22ACCB55" w14:textId="77777777" w:rsidR="00071521" w:rsidRPr="006E1507" w:rsidRDefault="00071521" w:rsidP="00A27B4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7D8AA4CF" w14:textId="77777777" w:rsidR="00071521" w:rsidRPr="000C41C0" w:rsidRDefault="00071521" w:rsidP="00071521">
      <w:pPr>
        <w:tabs>
          <w:tab w:val="left" w:pos="1920"/>
        </w:tabs>
        <w:rPr>
          <w:sz w:val="2"/>
          <w:szCs w:val="2"/>
        </w:rPr>
      </w:pPr>
    </w:p>
    <w:p w14:paraId="7F9D5B03" w14:textId="316F2CEE" w:rsidR="00071521" w:rsidRPr="006E1507" w:rsidRDefault="00071521" w:rsidP="005579C9"/>
    <w:sectPr w:rsidR="00071521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75F28" w14:textId="77777777" w:rsidR="005D79A0" w:rsidRDefault="005D79A0" w:rsidP="0068194B">
      <w:r>
        <w:separator/>
      </w:r>
    </w:p>
    <w:p w14:paraId="603A6BEE" w14:textId="77777777" w:rsidR="005D79A0" w:rsidRDefault="005D79A0"/>
    <w:p w14:paraId="3C4B609A" w14:textId="77777777" w:rsidR="005D79A0" w:rsidRDefault="005D79A0"/>
  </w:endnote>
  <w:endnote w:type="continuationSeparator" w:id="0">
    <w:p w14:paraId="6AE17944" w14:textId="77777777" w:rsidR="005D79A0" w:rsidRDefault="005D79A0" w:rsidP="0068194B">
      <w:r>
        <w:continuationSeparator/>
      </w:r>
    </w:p>
    <w:p w14:paraId="66F60CCD" w14:textId="77777777" w:rsidR="005D79A0" w:rsidRDefault="005D79A0"/>
    <w:p w14:paraId="08561248" w14:textId="77777777" w:rsidR="005D79A0" w:rsidRDefault="005D79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7623A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E5843" w14:textId="77777777" w:rsidR="005D79A0" w:rsidRDefault="005D79A0" w:rsidP="0068194B">
      <w:r>
        <w:separator/>
      </w:r>
    </w:p>
    <w:p w14:paraId="465CCBFF" w14:textId="77777777" w:rsidR="005D79A0" w:rsidRDefault="005D79A0"/>
    <w:p w14:paraId="710ABE51" w14:textId="77777777" w:rsidR="005D79A0" w:rsidRDefault="005D79A0"/>
  </w:footnote>
  <w:footnote w:type="continuationSeparator" w:id="0">
    <w:p w14:paraId="1B87CCC7" w14:textId="77777777" w:rsidR="005D79A0" w:rsidRDefault="005D79A0" w:rsidP="0068194B">
      <w:r>
        <w:continuationSeparator/>
      </w:r>
    </w:p>
    <w:p w14:paraId="43C7BA6C" w14:textId="77777777" w:rsidR="005D79A0" w:rsidRDefault="005D79A0"/>
    <w:p w14:paraId="604789B0" w14:textId="77777777" w:rsidR="005D79A0" w:rsidRDefault="005D79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4BD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0CC1CE" wp14:editId="0D73BD1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622897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0D66B53"/>
    <w:multiLevelType w:val="hybridMultilevel"/>
    <w:tmpl w:val="327A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73D87"/>
    <w:multiLevelType w:val="hybridMultilevel"/>
    <w:tmpl w:val="65AC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6743">
    <w:abstractNumId w:val="9"/>
  </w:num>
  <w:num w:numId="2" w16cid:durableId="1677804051">
    <w:abstractNumId w:val="8"/>
  </w:num>
  <w:num w:numId="3" w16cid:durableId="934022871">
    <w:abstractNumId w:val="7"/>
  </w:num>
  <w:num w:numId="4" w16cid:durableId="1006514002">
    <w:abstractNumId w:val="6"/>
  </w:num>
  <w:num w:numId="5" w16cid:durableId="537163271">
    <w:abstractNumId w:val="10"/>
  </w:num>
  <w:num w:numId="6" w16cid:durableId="174921850">
    <w:abstractNumId w:val="3"/>
  </w:num>
  <w:num w:numId="7" w16cid:durableId="2134251405">
    <w:abstractNumId w:val="11"/>
  </w:num>
  <w:num w:numId="8" w16cid:durableId="2001813939">
    <w:abstractNumId w:val="2"/>
  </w:num>
  <w:num w:numId="9" w16cid:durableId="196889982">
    <w:abstractNumId w:val="12"/>
  </w:num>
  <w:num w:numId="10" w16cid:durableId="686757807">
    <w:abstractNumId w:val="5"/>
  </w:num>
  <w:num w:numId="11" w16cid:durableId="49157481">
    <w:abstractNumId w:val="4"/>
  </w:num>
  <w:num w:numId="12" w16cid:durableId="722868046">
    <w:abstractNumId w:val="1"/>
  </w:num>
  <w:num w:numId="13" w16cid:durableId="1781950084">
    <w:abstractNumId w:val="0"/>
  </w:num>
  <w:num w:numId="14" w16cid:durableId="2105951092">
    <w:abstractNumId w:val="13"/>
  </w:num>
  <w:num w:numId="15" w16cid:durableId="1341098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5A"/>
    <w:rsid w:val="000001EF"/>
    <w:rsid w:val="00006CE2"/>
    <w:rsid w:val="00007322"/>
    <w:rsid w:val="00007728"/>
    <w:rsid w:val="00010BDA"/>
    <w:rsid w:val="00024584"/>
    <w:rsid w:val="00024730"/>
    <w:rsid w:val="00055CE3"/>
    <w:rsid w:val="00055E95"/>
    <w:rsid w:val="0007021F"/>
    <w:rsid w:val="00071521"/>
    <w:rsid w:val="000B2BA5"/>
    <w:rsid w:val="000F2F8C"/>
    <w:rsid w:val="0010006E"/>
    <w:rsid w:val="001045A8"/>
    <w:rsid w:val="00114A91"/>
    <w:rsid w:val="00134688"/>
    <w:rsid w:val="001427E1"/>
    <w:rsid w:val="0014345F"/>
    <w:rsid w:val="00156CBA"/>
    <w:rsid w:val="00163668"/>
    <w:rsid w:val="00171566"/>
    <w:rsid w:val="00174676"/>
    <w:rsid w:val="001755A8"/>
    <w:rsid w:val="00184014"/>
    <w:rsid w:val="00190C5A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24D8"/>
    <w:rsid w:val="00224FF3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129A"/>
    <w:rsid w:val="00313250"/>
    <w:rsid w:val="00316DFF"/>
    <w:rsid w:val="00320534"/>
    <w:rsid w:val="00325B57"/>
    <w:rsid w:val="00336056"/>
    <w:rsid w:val="003544E1"/>
    <w:rsid w:val="00366398"/>
    <w:rsid w:val="00371DCB"/>
    <w:rsid w:val="003A0632"/>
    <w:rsid w:val="003A30E5"/>
    <w:rsid w:val="003A6ADF"/>
    <w:rsid w:val="003B5928"/>
    <w:rsid w:val="003D2AA9"/>
    <w:rsid w:val="003D380F"/>
    <w:rsid w:val="003E160D"/>
    <w:rsid w:val="003F1D5F"/>
    <w:rsid w:val="00401E46"/>
    <w:rsid w:val="00405128"/>
    <w:rsid w:val="00406CFF"/>
    <w:rsid w:val="00416B25"/>
    <w:rsid w:val="00420592"/>
    <w:rsid w:val="00426A01"/>
    <w:rsid w:val="004319E0"/>
    <w:rsid w:val="00437E8C"/>
    <w:rsid w:val="00440225"/>
    <w:rsid w:val="00442B76"/>
    <w:rsid w:val="0044528D"/>
    <w:rsid w:val="00466338"/>
    <w:rsid w:val="004726BC"/>
    <w:rsid w:val="00474105"/>
    <w:rsid w:val="00480E6E"/>
    <w:rsid w:val="00486277"/>
    <w:rsid w:val="00494CF6"/>
    <w:rsid w:val="00495F8D"/>
    <w:rsid w:val="00497787"/>
    <w:rsid w:val="004A1FAE"/>
    <w:rsid w:val="004A32FF"/>
    <w:rsid w:val="004B06EB"/>
    <w:rsid w:val="004B6AD0"/>
    <w:rsid w:val="004C2D5D"/>
    <w:rsid w:val="004C33E1"/>
    <w:rsid w:val="004D1EFD"/>
    <w:rsid w:val="004E01EB"/>
    <w:rsid w:val="004E2794"/>
    <w:rsid w:val="004F39E9"/>
    <w:rsid w:val="00510392"/>
    <w:rsid w:val="00513E2A"/>
    <w:rsid w:val="00513F24"/>
    <w:rsid w:val="005300BA"/>
    <w:rsid w:val="0054046B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79A0"/>
    <w:rsid w:val="005E0986"/>
    <w:rsid w:val="005F4B91"/>
    <w:rsid w:val="005F55D2"/>
    <w:rsid w:val="0062312F"/>
    <w:rsid w:val="00625F2C"/>
    <w:rsid w:val="00632FC8"/>
    <w:rsid w:val="006618E9"/>
    <w:rsid w:val="00664399"/>
    <w:rsid w:val="00680433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143A"/>
    <w:rsid w:val="007B5598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5531"/>
    <w:rsid w:val="008F374E"/>
    <w:rsid w:val="008F3B14"/>
    <w:rsid w:val="008F67F9"/>
    <w:rsid w:val="00901899"/>
    <w:rsid w:val="0090344B"/>
    <w:rsid w:val="00905715"/>
    <w:rsid w:val="0091321E"/>
    <w:rsid w:val="00913946"/>
    <w:rsid w:val="0092726B"/>
    <w:rsid w:val="00935FD8"/>
    <w:rsid w:val="009361BA"/>
    <w:rsid w:val="009418DD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3EAD"/>
    <w:rsid w:val="00AE7650"/>
    <w:rsid w:val="00B10EBE"/>
    <w:rsid w:val="00B217A8"/>
    <w:rsid w:val="00B236F1"/>
    <w:rsid w:val="00B42E34"/>
    <w:rsid w:val="00B50F99"/>
    <w:rsid w:val="00B51D1B"/>
    <w:rsid w:val="00B540F4"/>
    <w:rsid w:val="00B60FD0"/>
    <w:rsid w:val="00B622DF"/>
    <w:rsid w:val="00B6332A"/>
    <w:rsid w:val="00B80249"/>
    <w:rsid w:val="00B81760"/>
    <w:rsid w:val="00B8494C"/>
    <w:rsid w:val="00B85DDC"/>
    <w:rsid w:val="00BA1546"/>
    <w:rsid w:val="00BB4E51"/>
    <w:rsid w:val="00BB7E51"/>
    <w:rsid w:val="00BD431F"/>
    <w:rsid w:val="00BE423E"/>
    <w:rsid w:val="00BF61AC"/>
    <w:rsid w:val="00C37F05"/>
    <w:rsid w:val="00C47FA6"/>
    <w:rsid w:val="00C57FC6"/>
    <w:rsid w:val="00C6284B"/>
    <w:rsid w:val="00C66A7D"/>
    <w:rsid w:val="00C779DA"/>
    <w:rsid w:val="00C814F7"/>
    <w:rsid w:val="00C941B4"/>
    <w:rsid w:val="00CA4B4D"/>
    <w:rsid w:val="00CB35C3"/>
    <w:rsid w:val="00CD323D"/>
    <w:rsid w:val="00CD35DC"/>
    <w:rsid w:val="00CE4030"/>
    <w:rsid w:val="00CE64B3"/>
    <w:rsid w:val="00CF1A49"/>
    <w:rsid w:val="00D01806"/>
    <w:rsid w:val="00D0630C"/>
    <w:rsid w:val="00D243A9"/>
    <w:rsid w:val="00D305E5"/>
    <w:rsid w:val="00D37CD3"/>
    <w:rsid w:val="00D60F06"/>
    <w:rsid w:val="00D624B7"/>
    <w:rsid w:val="00D66A52"/>
    <w:rsid w:val="00D66EFA"/>
    <w:rsid w:val="00D72A2D"/>
    <w:rsid w:val="00D914F1"/>
    <w:rsid w:val="00D9521A"/>
    <w:rsid w:val="00DA3914"/>
    <w:rsid w:val="00DA53D0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2727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7C75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8C3"/>
    <w:rsid w:val="00FC6AEA"/>
    <w:rsid w:val="00FD3D13"/>
    <w:rsid w:val="00FE55A2"/>
    <w:rsid w:val="00F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35E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character" w:styleId="UnresolvedMention">
    <w:name w:val="Unresolved Mention"/>
    <w:basedOn w:val="DefaultParagraphFont"/>
    <w:uiPriority w:val="99"/>
    <w:semiHidden/>
    <w:unhideWhenUsed/>
    <w:rsid w:val="00190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am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8BCD1DBA214658BAC9A9CC7DC54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8F8A6-8ADD-4731-850A-D4E64A9D05B6}"/>
      </w:docPartPr>
      <w:docPartBody>
        <w:p w:rsidR="0026489F" w:rsidRDefault="004F7EC0" w:rsidP="004F7EC0">
          <w:pPr>
            <w:pStyle w:val="3A8BCD1DBA214658BAC9A9CC7DC54D10"/>
          </w:pPr>
          <w:r w:rsidRPr="00CF1A49">
            <w:t>Experience</w:t>
          </w:r>
        </w:p>
      </w:docPartBody>
    </w:docPart>
    <w:docPart>
      <w:docPartPr>
        <w:name w:val="1E6D55C4C4AD43B0AE0AC3A8AF529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B7392-0E85-44E9-AABC-2C1EC96941DF}"/>
      </w:docPartPr>
      <w:docPartBody>
        <w:p w:rsidR="0026489F" w:rsidRDefault="004F7EC0" w:rsidP="004F7EC0">
          <w:pPr>
            <w:pStyle w:val="1E6D55C4C4AD43B0AE0AC3A8AF529B3F"/>
          </w:pPr>
          <w:r w:rsidRPr="00CF1A49">
            <w:t>To</w:t>
          </w:r>
        </w:p>
      </w:docPartBody>
    </w:docPart>
    <w:docPart>
      <w:docPartPr>
        <w:name w:val="03883D1BA0984E779C967D6E4FF6F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3240C-ED6F-483C-A2AE-C37051C6C85D}"/>
      </w:docPartPr>
      <w:docPartBody>
        <w:p w:rsidR="0026489F" w:rsidRDefault="004F7EC0" w:rsidP="004F7EC0">
          <w:pPr>
            <w:pStyle w:val="03883D1BA0984E779C967D6E4FF6F845"/>
          </w:pPr>
          <w:r w:rsidRPr="00CF1A49">
            <w:t>To</w:t>
          </w:r>
        </w:p>
      </w:docPartBody>
    </w:docPart>
    <w:docPart>
      <w:docPartPr>
        <w:name w:val="21C78DAADA1D4E6FA3AA6BFB26081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49C0F-808C-4899-B6B3-5D673B166BC2}"/>
      </w:docPartPr>
      <w:docPartBody>
        <w:p w:rsidR="0026489F" w:rsidRDefault="004F7EC0" w:rsidP="004F7EC0">
          <w:pPr>
            <w:pStyle w:val="21C78DAADA1D4E6FA3AA6BFB26081382"/>
          </w:pPr>
          <w:r w:rsidRPr="00CF1A49">
            <w:t>Education</w:t>
          </w:r>
        </w:p>
      </w:docPartBody>
    </w:docPart>
    <w:docPart>
      <w:docPartPr>
        <w:name w:val="A505E91A064444D0BCF525B029D7B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C9225-B6B1-4857-94E5-7CA5D6999660}"/>
      </w:docPartPr>
      <w:docPartBody>
        <w:p w:rsidR="0026489F" w:rsidRDefault="004F7EC0" w:rsidP="004F7EC0">
          <w:pPr>
            <w:pStyle w:val="A505E91A064444D0BCF525B029D7B59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C0"/>
    <w:rsid w:val="000773F3"/>
    <w:rsid w:val="0026489F"/>
    <w:rsid w:val="004F7EC0"/>
    <w:rsid w:val="00AE03D9"/>
    <w:rsid w:val="00DA3DF3"/>
    <w:rsid w:val="00E9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8BCD1DBA214658BAC9A9CC7DC54D10">
    <w:name w:val="3A8BCD1DBA214658BAC9A9CC7DC54D10"/>
    <w:rsid w:val="004F7EC0"/>
  </w:style>
  <w:style w:type="paragraph" w:customStyle="1" w:styleId="1E6D55C4C4AD43B0AE0AC3A8AF529B3F">
    <w:name w:val="1E6D55C4C4AD43B0AE0AC3A8AF529B3F"/>
    <w:rsid w:val="004F7EC0"/>
  </w:style>
  <w:style w:type="paragraph" w:customStyle="1" w:styleId="03883D1BA0984E779C967D6E4FF6F845">
    <w:name w:val="03883D1BA0984E779C967D6E4FF6F845"/>
    <w:rsid w:val="004F7EC0"/>
  </w:style>
  <w:style w:type="paragraph" w:customStyle="1" w:styleId="21C78DAADA1D4E6FA3AA6BFB26081382">
    <w:name w:val="21C78DAADA1D4E6FA3AA6BFB26081382"/>
    <w:rsid w:val="004F7EC0"/>
  </w:style>
  <w:style w:type="paragraph" w:customStyle="1" w:styleId="A505E91A064444D0BCF525B029D7B597">
    <w:name w:val="A505E91A064444D0BCF525B029D7B597"/>
    <w:rsid w:val="004F7E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A6F4CD-FA31-45E9-845D-94DEA7C2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2023-01-16T03:22:00Z</dcterms:created>
  <dcterms:modified xsi:type="dcterms:W3CDTF">2023-02-03T00:22:00Z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